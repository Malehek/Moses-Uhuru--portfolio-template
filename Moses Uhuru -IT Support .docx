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71CDD4" w14:textId="77777777" w:rsidR="00457ADE" w:rsidRPr="00E21A01" w:rsidRDefault="004A1426" w:rsidP="00A3726F">
      <w:pPr>
        <w:spacing w:before="120"/>
        <w:rPr>
          <w:color w:val="auto"/>
        </w:rPr>
      </w:pPr>
      <w:r w:rsidRPr="00E21A01">
        <w:rPr>
          <w:noProof/>
          <w:color w:val="auto"/>
          <w:lang w:val="en-AU" w:eastAsia="en-AU"/>
        </w:rPr>
        <mc:AlternateContent>
          <mc:Choice Requires="wps">
            <w:drawing>
              <wp:anchor distT="0" distB="0" distL="114300" distR="114300" simplePos="0" relativeHeight="251659264" behindDoc="1" locked="1" layoutInCell="1" allowOverlap="1" wp14:anchorId="06E45CF4" wp14:editId="658FE6BC">
                <wp:simplePos x="0" y="0"/>
                <wp:positionH relativeFrom="page">
                  <wp:align>right</wp:align>
                </wp:positionH>
                <wp:positionV relativeFrom="paragraph">
                  <wp:posOffset>-485775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09EC1" id="Rectangle 1" o:spid="_x0000_s1026" alt="&quot;&quot;" style="position:absolute;margin-left:169.8pt;margin-top:-38.25pt;width:221pt;height:11in;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" fillcolor="#d3ebfd" stroked="f" strokeweight="1pt">
                <v:fill opacity="32896f"/>
                <w10:wrap anchorx="page"/>
                <w10:anchorlock/>
              </v:rect>
            </w:pict>
          </mc:Fallback>
        </mc:AlternateContent>
      </w:r>
    </w:p>
    <w:tbl>
      <w:tblPr>
        <w:tblW w:w="5027" w:type="pct"/>
        <w:tblLayout w:type="fixed"/>
        <w:tblCellMar>
          <w:left w:w="0" w:type="dxa"/>
          <w:right w:w="0" w:type="dxa"/>
        </w:tblCellMar>
        <w:tblLook w:val="0600" w:firstRow="0" w:lastRow="0" w:firstColumn="0" w:lastColumn="0" w:noHBand="1" w:noVBand="1"/>
      </w:tblPr>
      <w:tblGrid>
        <w:gridCol w:w="6425"/>
        <w:gridCol w:w="1004"/>
        <w:gridCol w:w="3429"/>
      </w:tblGrid>
      <w:tr w:rsidR="00E21A01" w:rsidRPr="00E21A01" w14:paraId="16ADBB6A" w14:textId="77777777" w:rsidTr="00E21A01">
        <w:trPr>
          <w:trHeight w:val="1176"/>
        </w:trPr>
        <w:tc>
          <w:tcPr>
            <w:tcW w:w="6425" w:type="dxa"/>
            <w:tcBorders>
              <w:bottom w:val="single" w:sz="4" w:space="0" w:color="043D68" w:themeColor="text2"/>
            </w:tcBorders>
          </w:tcPr>
          <w:p w14:paraId="19F1F4F1" w14:textId="3226B9DC" w:rsidR="00AB74C5" w:rsidRPr="00E21A01" w:rsidRDefault="007329EF" w:rsidP="00AB74C5">
            <w:pPr>
              <w:pStyle w:val="Title"/>
              <w:rPr>
                <w:color w:val="auto"/>
                <w:lang w:val="en-US"/>
              </w:rPr>
            </w:pPr>
            <w:r w:rsidRPr="00E21A01">
              <w:rPr>
                <w:color w:val="auto"/>
                <w:lang w:val="en-US"/>
              </w:rPr>
              <w:t>MOSES UHURU</w:t>
            </w:r>
          </w:p>
          <w:p w14:paraId="724E7A7E" w14:textId="27F10A82" w:rsidR="00AB74C5" w:rsidRPr="00E21A01" w:rsidRDefault="007329EF" w:rsidP="00AB74C5">
            <w:pPr>
              <w:pStyle w:val="Subtitle"/>
              <w:rPr>
                <w:color w:val="auto"/>
                <w:lang w:val="de-DE"/>
              </w:rPr>
            </w:pPr>
            <w:r w:rsidRPr="00E21A01">
              <w:rPr>
                <w:color w:val="auto"/>
              </w:rPr>
              <w:t>IT SUPPORT</w:t>
            </w:r>
          </w:p>
        </w:tc>
        <w:tc>
          <w:tcPr>
            <w:tcW w:w="1004" w:type="dxa"/>
          </w:tcPr>
          <w:p w14:paraId="47BE35C6" w14:textId="77777777" w:rsidR="00AB74C5" w:rsidRPr="00E21A01" w:rsidRDefault="00AB74C5" w:rsidP="00A01CFB">
            <w:pPr>
              <w:spacing w:before="360"/>
              <w:rPr>
                <w:color w:val="auto"/>
                <w:lang w:val="de-DE"/>
              </w:rPr>
            </w:pPr>
          </w:p>
        </w:tc>
        <w:tc>
          <w:tcPr>
            <w:tcW w:w="3429" w:type="dxa"/>
          </w:tcPr>
          <w:p w14:paraId="6721CC76" w14:textId="77777777" w:rsidR="00AB74C5" w:rsidRPr="00E21A01" w:rsidRDefault="00AB74C5" w:rsidP="00A01CFB">
            <w:pPr>
              <w:rPr>
                <w:color w:val="auto"/>
                <w:szCs w:val="20"/>
                <w:lang w:val="de-DE"/>
              </w:rPr>
            </w:pPr>
          </w:p>
        </w:tc>
      </w:tr>
      <w:tr w:rsidR="00E21A01" w:rsidRPr="00E21A01" w14:paraId="1EA410DE" w14:textId="77777777" w:rsidTr="00E21A01">
        <w:trPr>
          <w:trHeight w:val="2128"/>
        </w:trPr>
        <w:tc>
          <w:tcPr>
            <w:tcW w:w="6425" w:type="dxa"/>
            <w:tcBorders>
              <w:top w:val="single" w:sz="4" w:space="0" w:color="043D68" w:themeColor="text2"/>
            </w:tcBorders>
          </w:tcPr>
          <w:p w14:paraId="21FB7E3E" w14:textId="77777777" w:rsidR="00676B73" w:rsidRPr="00E21A01" w:rsidRDefault="00676B73" w:rsidP="00AB74C5">
            <w:pPr>
              <w:pStyle w:val="Subtitle"/>
              <w:rPr>
                <w:color w:val="auto"/>
                <w:lang w:val="de-DE"/>
              </w:rPr>
            </w:pPr>
          </w:p>
          <w:p w14:paraId="4826D4DC" w14:textId="77777777" w:rsidR="00676B73" w:rsidRPr="00E21A01" w:rsidRDefault="00A01CFB" w:rsidP="00AB74C5">
            <w:pPr>
              <w:pStyle w:val="Subtitle"/>
              <w:rPr>
                <w:color w:val="auto"/>
              </w:rPr>
            </w:pPr>
            <w:sdt>
              <w:sdtPr>
                <w:rPr>
                  <w:color w:val="auto"/>
                </w:rPr>
                <w:id w:val="407497110"/>
                <w:placeholder>
                  <w:docPart w:val="BDCEABF4974F43DCAFBD453DCFBF34CE"/>
                </w:placeholder>
                <w:temporary/>
                <w:showingPlcHdr/>
                <w15:appearance w15:val="hidden"/>
              </w:sdtPr>
              <w:sdtContent>
                <w:r w:rsidR="00676B73" w:rsidRPr="00E21A01">
                  <w:rPr>
                    <w:color w:val="auto"/>
                  </w:rPr>
                  <w:t>OBJECTIVE</w:t>
                </w:r>
              </w:sdtContent>
            </w:sdt>
          </w:p>
          <w:p w14:paraId="42DB8246" w14:textId="25ACA0A1" w:rsidR="00676B73" w:rsidRPr="00E21A01" w:rsidRDefault="00F60E9A" w:rsidP="00A01CFB">
            <w:pPr>
              <w:rPr>
                <w:color w:val="auto"/>
              </w:rPr>
            </w:pPr>
            <w:r w:rsidRPr="00E21A01">
              <w:rPr>
                <w:color w:val="auto"/>
              </w:rPr>
              <w:t>To obtain a challenging IT Specialist position where my technical expertise, problem-solving abilities, and experience in managing IT systems can be utilized to optimize infrastructure, improve operational efficiency, and support business objectives.</w:t>
            </w:r>
          </w:p>
        </w:tc>
        <w:tc>
          <w:tcPr>
            <w:tcW w:w="1004" w:type="dxa"/>
            <w:vMerge w:val="restart"/>
          </w:tcPr>
          <w:p w14:paraId="7A218D38" w14:textId="77777777" w:rsidR="00676B73" w:rsidRPr="00E21A01" w:rsidRDefault="00676B73" w:rsidP="00A01CFB">
            <w:pPr>
              <w:spacing w:before="360"/>
              <w:rPr>
                <w:color w:val="auto"/>
              </w:rPr>
            </w:pPr>
          </w:p>
        </w:tc>
        <w:tc>
          <w:tcPr>
            <w:tcW w:w="3429" w:type="dxa"/>
          </w:tcPr>
          <w:p w14:paraId="74339CB8" w14:textId="77777777" w:rsidR="00676B73" w:rsidRPr="00E21A01" w:rsidRDefault="00676B73" w:rsidP="00676B73">
            <w:pPr>
              <w:pStyle w:val="Subtitle"/>
              <w:rPr>
                <w:color w:val="auto"/>
              </w:rPr>
            </w:pPr>
          </w:p>
          <w:p w14:paraId="7B1036F3" w14:textId="77777777" w:rsidR="00676B73" w:rsidRPr="00E21A01" w:rsidRDefault="00A01CFB" w:rsidP="00676B73">
            <w:pPr>
              <w:pStyle w:val="Subtitle"/>
              <w:rPr>
                <w:color w:val="auto"/>
              </w:rPr>
            </w:pPr>
            <w:sdt>
              <w:sdtPr>
                <w:rPr>
                  <w:color w:val="auto"/>
                </w:rPr>
                <w:id w:val="-1704474398"/>
                <w:placeholder>
                  <w:docPart w:val="CB43D9D8B74949CF86EB4DBAF9A718EB"/>
                </w:placeholder>
                <w:showingPlcHdr/>
                <w15:appearance w15:val="hidden"/>
              </w:sdtPr>
              <w:sdtContent>
                <w:r w:rsidR="00676B73" w:rsidRPr="00E21A01">
                  <w:rPr>
                    <w:color w:val="auto"/>
                  </w:rPr>
                  <w:t>Contact</w:t>
                </w:r>
              </w:sdtContent>
            </w:sdt>
          </w:p>
          <w:p w14:paraId="38190F13" w14:textId="12B503B1" w:rsidR="00676B73" w:rsidRPr="00E21A01" w:rsidRDefault="00002D1B" w:rsidP="0099108A">
            <w:pPr>
              <w:pStyle w:val="Heading3"/>
              <w:rPr>
                <w:color w:val="auto"/>
                <w:lang w:val="en-US"/>
              </w:rPr>
            </w:pPr>
            <w:r w:rsidRPr="00E21A01">
              <w:rPr>
                <w:color w:val="auto"/>
                <w:lang w:val="en-US"/>
              </w:rPr>
              <w:t>uhur</w:t>
            </w:r>
            <w:r w:rsidR="002C6FE7" w:rsidRPr="00E21A01">
              <w:rPr>
                <w:color w:val="auto"/>
                <w:lang w:val="en-US"/>
              </w:rPr>
              <w:t>u</w:t>
            </w:r>
            <w:r w:rsidRPr="00E21A01">
              <w:rPr>
                <w:color w:val="auto"/>
                <w:lang w:val="en-US"/>
              </w:rPr>
              <w:t>moses@gmail.com</w:t>
            </w:r>
          </w:p>
          <w:p w14:paraId="34641D0D" w14:textId="486B23C7" w:rsidR="0099108A" w:rsidRPr="00E21A01" w:rsidRDefault="00A01CFB" w:rsidP="0099108A">
            <w:pPr>
              <w:pStyle w:val="Heading3"/>
              <w:rPr>
                <w:color w:val="auto"/>
                <w:lang w:val="en-US"/>
              </w:rPr>
            </w:pPr>
            <w:r w:rsidRPr="00E21A01">
              <w:rPr>
                <w:color w:val="auto"/>
                <w:lang w:val="en-US"/>
              </w:rPr>
              <w:t>+254</w:t>
            </w:r>
            <w:r w:rsidR="00982DF7" w:rsidRPr="00E21A01">
              <w:rPr>
                <w:color w:val="auto"/>
                <w:lang w:val="en-US"/>
              </w:rPr>
              <w:t xml:space="preserve"> </w:t>
            </w:r>
            <w:r w:rsidRPr="00E21A01">
              <w:rPr>
                <w:color w:val="auto"/>
                <w:lang w:val="en-US"/>
              </w:rPr>
              <w:t>705</w:t>
            </w:r>
            <w:r w:rsidR="00982DF7" w:rsidRPr="00E21A01">
              <w:rPr>
                <w:color w:val="auto"/>
                <w:lang w:val="en-US"/>
              </w:rPr>
              <w:t xml:space="preserve"> </w:t>
            </w:r>
            <w:r w:rsidRPr="00E21A01">
              <w:rPr>
                <w:color w:val="auto"/>
                <w:lang w:val="en-US"/>
              </w:rPr>
              <w:t>211</w:t>
            </w:r>
            <w:r w:rsidR="00982DF7" w:rsidRPr="00E21A01">
              <w:rPr>
                <w:color w:val="auto"/>
                <w:lang w:val="en-US"/>
              </w:rPr>
              <w:t xml:space="preserve"> </w:t>
            </w:r>
            <w:r w:rsidRPr="00E21A01">
              <w:rPr>
                <w:color w:val="auto"/>
                <w:lang w:val="en-US"/>
              </w:rPr>
              <w:t>276</w:t>
            </w:r>
          </w:p>
          <w:p w14:paraId="7FBB4AB2" w14:textId="43DD2647" w:rsidR="0099108A" w:rsidRPr="00E21A01" w:rsidRDefault="00877B73" w:rsidP="0099108A">
            <w:pPr>
              <w:pStyle w:val="Heading3"/>
              <w:rPr>
                <w:color w:val="auto"/>
                <w:lang w:val="en-US"/>
              </w:rPr>
            </w:pPr>
            <w:r>
              <w:rPr>
                <w:color w:val="auto"/>
                <w:lang w:val="en-US"/>
              </w:rPr>
              <w:t>www.</w:t>
            </w:r>
            <w:r w:rsidR="00A01CFB" w:rsidRPr="00E21A01">
              <w:rPr>
                <w:color w:val="auto"/>
                <w:lang w:val="en-US"/>
              </w:rPr>
              <w:t>Musaworks.tech</w:t>
            </w:r>
          </w:p>
          <w:p w14:paraId="4F2D79BC" w14:textId="2A6DC481" w:rsidR="00676B73" w:rsidRPr="00E21A01" w:rsidRDefault="00A01CFB" w:rsidP="0099108A">
            <w:pPr>
              <w:pStyle w:val="Heading3"/>
              <w:rPr>
                <w:b/>
                <w:caps/>
                <w:color w:val="auto"/>
              </w:rPr>
            </w:pPr>
            <w:r w:rsidRPr="00E21A01">
              <w:rPr>
                <w:color w:val="auto"/>
              </w:rPr>
              <w:t>Nairobi, Kenya</w:t>
            </w:r>
          </w:p>
        </w:tc>
      </w:tr>
      <w:tr w:rsidR="00E21A01" w:rsidRPr="00E21A01" w14:paraId="3D0E5DA7" w14:textId="77777777" w:rsidTr="00E21A01">
        <w:trPr>
          <w:trHeight w:val="8908"/>
        </w:trPr>
        <w:tc>
          <w:tcPr>
            <w:tcW w:w="6425" w:type="dxa"/>
          </w:tcPr>
          <w:p w14:paraId="1727D9E3" w14:textId="77777777" w:rsidR="00676B73" w:rsidRPr="00E21A01" w:rsidRDefault="00605BCE" w:rsidP="00A3726F">
            <w:pPr>
              <w:pStyle w:val="Subtitle"/>
              <w:spacing w:after="360"/>
              <w:rPr>
                <w:color w:val="auto"/>
              </w:rPr>
            </w:pPr>
            <w:r w:rsidRPr="00E21A01">
              <w:rPr>
                <w:noProof/>
                <w:color w:val="auto"/>
                <w:lang w:val="en-AU" w:eastAsia="en-AU"/>
              </w:rPr>
              <mc:AlternateContent>
                <mc:Choice Requires="wps">
                  <w:drawing>
                    <wp:inline distT="0" distB="0" distL="0" distR="0" wp14:anchorId="6EE5DBFC" wp14:editId="0335499D">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37BEE9"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" strokecolor="#043d68 [3215]" strokeweight=".5pt">
                      <v:stroke joinstyle="miter"/>
                      <w10:anchorlock/>
                    </v:line>
                  </w:pict>
                </mc:Fallback>
              </mc:AlternateContent>
            </w:r>
          </w:p>
          <w:p w14:paraId="6EDE86A5" w14:textId="77777777" w:rsidR="00AA51F5" w:rsidRPr="00E21A01" w:rsidRDefault="00A01CFB" w:rsidP="00AA51F5">
            <w:pPr>
              <w:pStyle w:val="Subtitle"/>
              <w:rPr>
                <w:color w:val="auto"/>
              </w:rPr>
            </w:pPr>
            <w:sdt>
              <w:sdtPr>
                <w:rPr>
                  <w:color w:val="auto"/>
                </w:rPr>
                <w:id w:val="1696962928"/>
                <w:placeholder>
                  <w:docPart w:val="F54A63A28681471394F3786AC66A554F"/>
                </w:placeholder>
                <w:temporary/>
                <w:showingPlcHdr/>
                <w15:appearance w15:val="hidden"/>
              </w:sdtPr>
              <w:sdtContent>
                <w:r w:rsidR="00AA51F5" w:rsidRPr="00E21A01">
                  <w:rPr>
                    <w:color w:val="auto"/>
                  </w:rPr>
                  <w:t>Experience</w:t>
                </w:r>
              </w:sdtContent>
            </w:sdt>
          </w:p>
          <w:p w14:paraId="69E05615" w14:textId="77777777" w:rsidR="00AA51F5" w:rsidRPr="00E21A01" w:rsidRDefault="00AA51F5" w:rsidP="00AA51F5">
            <w:pPr>
              <w:rPr>
                <w:color w:val="auto"/>
              </w:rPr>
            </w:pPr>
          </w:p>
          <w:p w14:paraId="5E53646E" w14:textId="19F674CB" w:rsidR="00AA51F5" w:rsidRPr="00E21A01" w:rsidRDefault="00F60E9A" w:rsidP="00A3726F">
            <w:pPr>
              <w:pStyle w:val="Heading1"/>
              <w:rPr>
                <w:color w:val="auto"/>
              </w:rPr>
            </w:pPr>
            <w:r w:rsidRPr="00E21A01">
              <w:rPr>
                <w:color w:val="auto"/>
              </w:rPr>
              <w:t>inbound customer service</w:t>
            </w:r>
            <w:r w:rsidR="00F54B1A" w:rsidRPr="00E21A01">
              <w:rPr>
                <w:color w:val="auto"/>
              </w:rPr>
              <w:t>|CCI Kenya</w:t>
            </w:r>
          </w:p>
          <w:p w14:paraId="4040B304" w14:textId="3110050B" w:rsidR="00AA51F5" w:rsidRPr="00E21A01" w:rsidRDefault="00CE78F6" w:rsidP="00AA51F5">
            <w:pPr>
              <w:pStyle w:val="Heading2"/>
              <w:rPr>
                <w:color w:val="auto"/>
              </w:rPr>
            </w:pPr>
            <w:r w:rsidRPr="00E21A01">
              <w:rPr>
                <w:color w:val="auto"/>
              </w:rPr>
              <w:t>Jan 2024 – Apr 2024</w:t>
            </w:r>
          </w:p>
          <w:p w14:paraId="41BA3D8B" w14:textId="65393184" w:rsidR="00A3726F" w:rsidRPr="00E21A01" w:rsidRDefault="00F54B1A" w:rsidP="00F54B1A">
            <w:pPr>
              <w:rPr>
                <w:color w:val="auto"/>
                <w:lang w:val="en-KE"/>
              </w:rPr>
            </w:pPr>
            <w:r w:rsidRPr="00F54B1A">
              <w:rPr>
                <w:color w:val="auto"/>
                <w:lang w:val="en-KE"/>
              </w:rPr>
              <w:t>Managed inbound customer inquiries, resolving product and service-related issues to ensure customer satisfaction. Provided expert support on troubleshooting prepaid plans, billing concerns, and device-related matters. Collaborated with cross-functional teams to enhance service delivery and improve internal processes, leading to increased customer retention and loyalty.</w:t>
            </w:r>
          </w:p>
          <w:p w14:paraId="5E2D7B87" w14:textId="77777777" w:rsidR="00F54B1A" w:rsidRPr="00E21A01" w:rsidRDefault="00F54B1A" w:rsidP="00F54B1A">
            <w:pPr>
              <w:rPr>
                <w:color w:val="auto"/>
                <w:lang w:val="en-KE"/>
              </w:rPr>
            </w:pPr>
          </w:p>
          <w:p w14:paraId="20D7E473" w14:textId="4F553DED" w:rsidR="00351FDF" w:rsidRPr="00E21A01" w:rsidRDefault="00F54B1A" w:rsidP="00351FDF">
            <w:pPr>
              <w:pStyle w:val="Heading1"/>
              <w:rPr>
                <w:color w:val="auto"/>
              </w:rPr>
            </w:pPr>
            <w:r w:rsidRPr="00E21A01">
              <w:rPr>
                <w:color w:val="auto"/>
              </w:rPr>
              <w:t>TIer 2</w:t>
            </w:r>
            <w:r w:rsidRPr="00E21A01">
              <w:rPr>
                <w:color w:val="auto"/>
              </w:rPr>
              <w:t xml:space="preserve"> customer service|CCI Kenya</w:t>
            </w:r>
          </w:p>
          <w:p w14:paraId="1563D949" w14:textId="7E408EB1" w:rsidR="00351FDF" w:rsidRPr="00E21A01" w:rsidRDefault="00CE78F6" w:rsidP="00351FDF">
            <w:pPr>
              <w:pStyle w:val="Heading2"/>
              <w:rPr>
                <w:i/>
                <w:color w:val="auto"/>
              </w:rPr>
            </w:pPr>
            <w:r w:rsidRPr="00E21A01">
              <w:rPr>
                <w:color w:val="auto"/>
              </w:rPr>
              <w:t>Aug 2023 – Dec 2023</w:t>
            </w:r>
          </w:p>
          <w:p w14:paraId="32938044" w14:textId="5C0EB679" w:rsidR="00351FDF" w:rsidRPr="00E21A01" w:rsidRDefault="00EA0E65" w:rsidP="00351FDF">
            <w:pPr>
              <w:rPr>
                <w:color w:val="auto"/>
              </w:rPr>
            </w:pPr>
            <w:r w:rsidRPr="00E21A01">
              <w:rPr>
                <w:color w:val="auto"/>
              </w:rPr>
              <w:t>Managed customer accounts, providing support for technical issues, billing inquiries, and complex order resolutions. Demonstrated strong problem-solving skills and maintained a high level of customer satisfaction through effective communication and conflict resolution. Collaborated with cross-functional teams to streamline processes and improve customer service strategies, contributing to enhanced overall customer experience and retention.</w:t>
            </w:r>
          </w:p>
          <w:p w14:paraId="5FAC73C3" w14:textId="77777777" w:rsidR="00351FDF" w:rsidRPr="00E21A01" w:rsidRDefault="00351FDF" w:rsidP="00351FDF">
            <w:pPr>
              <w:rPr>
                <w:color w:val="auto"/>
              </w:rPr>
            </w:pPr>
          </w:p>
          <w:p w14:paraId="75E1EF7B" w14:textId="77777777" w:rsidR="00351FDF" w:rsidRPr="00E21A01" w:rsidRDefault="00351FDF" w:rsidP="00351FDF">
            <w:pPr>
              <w:rPr>
                <w:color w:val="auto"/>
              </w:rPr>
            </w:pPr>
          </w:p>
          <w:p w14:paraId="77AD343F" w14:textId="3B084067" w:rsidR="00351FDF" w:rsidRPr="00E21A01" w:rsidRDefault="00F54B1A" w:rsidP="00351FDF">
            <w:pPr>
              <w:pStyle w:val="Heading1"/>
              <w:rPr>
                <w:color w:val="auto"/>
              </w:rPr>
            </w:pPr>
            <w:r w:rsidRPr="00E21A01">
              <w:rPr>
                <w:color w:val="auto"/>
              </w:rPr>
              <w:t>IT Support Intern</w:t>
            </w:r>
            <w:r w:rsidR="009416CF">
              <w:rPr>
                <w:color w:val="auto"/>
              </w:rPr>
              <w:t>|AIC Health Ministy</w:t>
            </w:r>
          </w:p>
          <w:p w14:paraId="4ABA4AC0" w14:textId="09848F09" w:rsidR="00351FDF" w:rsidRPr="00E21A01" w:rsidRDefault="00F54B1A" w:rsidP="00351FDF">
            <w:pPr>
              <w:pStyle w:val="Heading2"/>
              <w:rPr>
                <w:i/>
                <w:color w:val="auto"/>
              </w:rPr>
            </w:pPr>
            <w:r w:rsidRPr="00E21A01">
              <w:rPr>
                <w:color w:val="auto"/>
              </w:rPr>
              <w:t>Jan 2023 – July 2023</w:t>
            </w:r>
            <w:r w:rsidR="00351FDF" w:rsidRPr="00E21A01">
              <w:rPr>
                <w:color w:val="auto"/>
              </w:rPr>
              <w:t xml:space="preserve"> </w:t>
            </w:r>
          </w:p>
          <w:p w14:paraId="67D276F2" w14:textId="4CAF39D8" w:rsidR="00351FDF" w:rsidRPr="00E21A01" w:rsidRDefault="00EA0E65" w:rsidP="00351FDF">
            <w:pPr>
              <w:rPr>
                <w:color w:val="auto"/>
              </w:rPr>
            </w:pPr>
            <w:r w:rsidRPr="00E21A01">
              <w:rPr>
                <w:color w:val="auto"/>
              </w:rPr>
              <w:t>Provided technical support to staff, ensuring smooth operation of hardware and software systems. Assisted with the installation, configuration, and maintenance of IT infrastructure, including troubleshooting network issues and ensuring system security. Collaborated with senior IT staff to manage daily operations, contributing to efficient workflow and the overall functionality of the organization’s technology resources.</w:t>
            </w:r>
          </w:p>
        </w:tc>
        <w:tc>
          <w:tcPr>
            <w:tcW w:w="1004" w:type="dxa"/>
            <w:vMerge/>
          </w:tcPr>
          <w:p w14:paraId="102A21E5" w14:textId="77777777" w:rsidR="00676B73" w:rsidRPr="00E21A01" w:rsidRDefault="00676B73" w:rsidP="00A01CFB">
            <w:pPr>
              <w:rPr>
                <w:color w:val="auto"/>
              </w:rPr>
            </w:pPr>
          </w:p>
        </w:tc>
        <w:tc>
          <w:tcPr>
            <w:tcW w:w="3429" w:type="dxa"/>
          </w:tcPr>
          <w:p w14:paraId="3B630AF5" w14:textId="77777777" w:rsidR="00676B73" w:rsidRPr="00E21A01" w:rsidRDefault="00605BCE" w:rsidP="00A3726F">
            <w:pPr>
              <w:pStyle w:val="Subtitle"/>
              <w:spacing w:after="360"/>
              <w:rPr>
                <w:color w:val="auto"/>
              </w:rPr>
            </w:pPr>
            <w:r w:rsidRPr="00E21A01">
              <w:rPr>
                <w:noProof/>
                <w:color w:val="auto"/>
                <w:lang w:val="en-AU" w:eastAsia="en-AU"/>
              </w:rPr>
              <mc:AlternateContent>
                <mc:Choice Requires="wps">
                  <w:drawing>
                    <wp:inline distT="0" distB="0" distL="0" distR="0" wp14:anchorId="2E55C834" wp14:editId="2BEE4744">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72D718"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" strokecolor="#043d68 [3215]" strokeweight=".5pt">
                      <v:stroke joinstyle="miter"/>
                      <w10:anchorlock/>
                    </v:line>
                  </w:pict>
                </mc:Fallback>
              </mc:AlternateContent>
            </w:r>
          </w:p>
          <w:p w14:paraId="61A83EC1" w14:textId="77777777" w:rsidR="00A3726F" w:rsidRPr="00E21A01" w:rsidRDefault="00A01CFB" w:rsidP="00A3726F">
            <w:pPr>
              <w:pStyle w:val="Subtitle"/>
              <w:rPr>
                <w:color w:val="auto"/>
              </w:rPr>
            </w:pPr>
            <w:sdt>
              <w:sdtPr>
                <w:rPr>
                  <w:color w:val="auto"/>
                </w:rPr>
                <w:id w:val="-609588387"/>
                <w:placeholder>
                  <w:docPart w:val="2FE649DC140E433C8DA34ADC5177A31E"/>
                </w:placeholder>
                <w:temporary/>
                <w:showingPlcHdr/>
                <w15:appearance w15:val="hidden"/>
              </w:sdtPr>
              <w:sdtContent>
                <w:r w:rsidR="00A3726F" w:rsidRPr="00E21A01">
                  <w:rPr>
                    <w:color w:val="auto"/>
                  </w:rPr>
                  <w:t>About Me</w:t>
                </w:r>
              </w:sdtContent>
            </w:sdt>
          </w:p>
          <w:p w14:paraId="0E7C6595" w14:textId="77777777" w:rsidR="00A3726F" w:rsidRPr="00E21A01" w:rsidRDefault="00A3726F" w:rsidP="00A3726F">
            <w:pPr>
              <w:rPr>
                <w:color w:val="auto"/>
              </w:rPr>
            </w:pPr>
          </w:p>
          <w:p w14:paraId="5551B515" w14:textId="029EA008" w:rsidR="00351FDF" w:rsidRPr="00E21A01" w:rsidRDefault="00A01CFB" w:rsidP="00136B3E">
            <w:pPr>
              <w:rPr>
                <w:color w:val="auto"/>
              </w:rPr>
            </w:pPr>
            <w:sdt>
              <w:sdtPr>
                <w:rPr>
                  <w:color w:val="auto"/>
                </w:rPr>
                <w:id w:val="1203286039"/>
                <w:placeholder>
                  <w:docPart w:val="44B9D494A5BD472B807121B882A5DE6F"/>
                </w:placeholder>
                <w15:appearance w15:val="hidden"/>
              </w:sdtPr>
              <w:sdtContent>
                <w:r w:rsidR="00EA0E65" w:rsidRPr="00E21A01">
                  <w:rPr>
                    <w:color w:val="auto"/>
                  </w:rPr>
                  <w:t>I am passionate about optimizing IT systems to ensure seamless performance and efficiency. I always strive to implement solutions that enhance functionality, improve security, and support the technological needs of the organization.</w:t>
                </w:r>
              </w:sdtContent>
            </w:sdt>
            <w:r w:rsidR="00136B3E" w:rsidRPr="00E21A01">
              <w:rPr>
                <w:color w:val="auto"/>
              </w:rPr>
              <w:t xml:space="preserve"> </w:t>
            </w:r>
          </w:p>
          <w:p w14:paraId="3A9CCA0F" w14:textId="77777777" w:rsidR="00351FDF" w:rsidRPr="00E21A01" w:rsidRDefault="00351FDF" w:rsidP="00676B73">
            <w:pPr>
              <w:rPr>
                <w:color w:val="auto"/>
              </w:rPr>
            </w:pPr>
          </w:p>
          <w:p w14:paraId="2C007CB7" w14:textId="77777777" w:rsidR="00351FDF" w:rsidRPr="00E21A01" w:rsidRDefault="00351FDF" w:rsidP="00351FDF">
            <w:pPr>
              <w:pStyle w:val="Subtitle"/>
              <w:rPr>
                <w:color w:val="auto"/>
              </w:rPr>
            </w:pPr>
            <w:r w:rsidRPr="00E21A01">
              <w:rPr>
                <w:noProof/>
                <w:color w:val="auto"/>
                <w:lang w:val="en-AU" w:eastAsia="en-AU"/>
              </w:rPr>
              <mc:AlternateContent>
                <mc:Choice Requires="wps">
                  <w:drawing>
                    <wp:inline distT="0" distB="0" distL="0" distR="0" wp14:anchorId="6F30B40C" wp14:editId="3A7820FA">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0000C9"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" strokecolor="#043d68 [3215]" strokeweight=".5pt">
                      <v:stroke joinstyle="miter"/>
                      <w10:anchorlock/>
                    </v:line>
                  </w:pict>
                </mc:Fallback>
              </mc:AlternateContent>
            </w:r>
          </w:p>
          <w:p w14:paraId="29BD3519" w14:textId="77777777" w:rsidR="00351FDF" w:rsidRPr="00E21A01" w:rsidRDefault="00351FDF" w:rsidP="00676B73">
            <w:pPr>
              <w:rPr>
                <w:color w:val="auto"/>
              </w:rPr>
            </w:pPr>
          </w:p>
          <w:p w14:paraId="5AAAD7E6" w14:textId="77777777" w:rsidR="00351FDF" w:rsidRPr="00E21A01" w:rsidRDefault="00A01CFB" w:rsidP="00351FDF">
            <w:pPr>
              <w:pStyle w:val="Subtitle"/>
              <w:rPr>
                <w:color w:val="auto"/>
              </w:rPr>
            </w:pPr>
            <w:sdt>
              <w:sdtPr>
                <w:rPr>
                  <w:color w:val="auto"/>
                </w:rPr>
                <w:id w:val="-1334530411"/>
                <w:placeholder>
                  <w:docPart w:val="5370A8ED4EEE46FD95F6A725113D5EB2"/>
                </w:placeholder>
                <w:temporary/>
                <w:showingPlcHdr/>
                <w15:appearance w15:val="hidden"/>
              </w:sdtPr>
              <w:sdtContent>
                <w:r w:rsidR="00351FDF" w:rsidRPr="00E21A01">
                  <w:rPr>
                    <w:color w:val="auto"/>
                  </w:rPr>
                  <w:t>EDUCATION</w:t>
                </w:r>
              </w:sdtContent>
            </w:sdt>
          </w:p>
          <w:p w14:paraId="672967E5" w14:textId="77777777" w:rsidR="00351FDF" w:rsidRPr="00E21A01" w:rsidRDefault="00351FDF" w:rsidP="00E91344">
            <w:pPr>
              <w:rPr>
                <w:color w:val="auto"/>
              </w:rPr>
            </w:pPr>
          </w:p>
          <w:p w14:paraId="3A83B820" w14:textId="45DDA0A2" w:rsidR="00351FDF" w:rsidRPr="00E21A01" w:rsidRDefault="00CE78F6" w:rsidP="00136B3E">
            <w:pPr>
              <w:rPr>
                <w:color w:val="auto"/>
              </w:rPr>
            </w:pPr>
            <w:r w:rsidRPr="00E21A01">
              <w:rPr>
                <w:color w:val="auto"/>
              </w:rPr>
              <w:t>KCA University, 2021-2023</w:t>
            </w:r>
          </w:p>
          <w:p w14:paraId="6A3B67BC" w14:textId="0C0E0760" w:rsidR="00351FDF" w:rsidRPr="00E21A01" w:rsidRDefault="00CE78F6" w:rsidP="00A3726F">
            <w:pPr>
              <w:rPr>
                <w:color w:val="auto"/>
              </w:rPr>
            </w:pPr>
            <w:r w:rsidRPr="00E21A01">
              <w:rPr>
                <w:color w:val="auto"/>
              </w:rPr>
              <w:t>Dip. Information Technology</w:t>
            </w:r>
          </w:p>
          <w:p w14:paraId="04077569" w14:textId="77777777" w:rsidR="00676B73" w:rsidRPr="00E21A01" w:rsidRDefault="00676B73" w:rsidP="00351FDF">
            <w:pPr>
              <w:rPr>
                <w:color w:val="auto"/>
              </w:rPr>
            </w:pPr>
          </w:p>
          <w:p w14:paraId="2D2FF604" w14:textId="77777777" w:rsidR="00351FDF" w:rsidRPr="00E21A01" w:rsidRDefault="00E91344" w:rsidP="00A3726F">
            <w:pPr>
              <w:pStyle w:val="Subtitle"/>
              <w:rPr>
                <w:color w:val="auto"/>
              </w:rPr>
            </w:pPr>
            <w:r w:rsidRPr="00E21A01">
              <w:rPr>
                <w:noProof/>
                <w:color w:val="auto"/>
                <w:lang w:val="en-AU" w:eastAsia="en-AU"/>
              </w:rPr>
              <mc:AlternateContent>
                <mc:Choice Requires="wps">
                  <w:drawing>
                    <wp:inline distT="0" distB="0" distL="0" distR="0" wp14:anchorId="2D95F0F6" wp14:editId="6C49D48C">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05EBD2"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" strokecolor="#043d68 [3215]" strokeweight=".5pt">
                      <v:stroke joinstyle="miter"/>
                      <w10:anchorlock/>
                    </v:line>
                  </w:pict>
                </mc:Fallback>
              </mc:AlternateContent>
            </w:r>
          </w:p>
          <w:p w14:paraId="23FDCC20" w14:textId="77777777" w:rsidR="00351FDF" w:rsidRPr="00E21A01" w:rsidRDefault="00351FDF" w:rsidP="00351FDF">
            <w:pPr>
              <w:rPr>
                <w:color w:val="auto"/>
              </w:rPr>
            </w:pPr>
          </w:p>
          <w:p w14:paraId="609CB54E" w14:textId="581A43F3" w:rsidR="00351FDF" w:rsidRPr="00E21A01" w:rsidRDefault="00A01CFB" w:rsidP="00F54B1A">
            <w:pPr>
              <w:pStyle w:val="Subtitle"/>
              <w:rPr>
                <w:color w:val="auto"/>
              </w:rPr>
            </w:pPr>
            <w:sdt>
              <w:sdtPr>
                <w:rPr>
                  <w:color w:val="auto"/>
                </w:rPr>
                <w:id w:val="1687565607"/>
                <w:placeholder>
                  <w:docPart w:val="FD0B7D44A2EF4F22843D140DABEC64A0"/>
                </w:placeholder>
                <w:temporary/>
                <w:showingPlcHdr/>
                <w15:appearance w15:val="hidden"/>
              </w:sdtPr>
              <w:sdtContent>
                <w:r w:rsidR="00351FDF" w:rsidRPr="00E21A01">
                  <w:rPr>
                    <w:color w:val="auto"/>
                  </w:rPr>
                  <w:t>SKILLS</w:t>
                </w:r>
              </w:sdtContent>
            </w:sdt>
          </w:p>
          <w:p w14:paraId="76E44C12" w14:textId="625983EC" w:rsidR="00351FDF" w:rsidRPr="00E21A01" w:rsidRDefault="00CE78F6" w:rsidP="00A3726F">
            <w:pPr>
              <w:pStyle w:val="Heading3"/>
              <w:rPr>
                <w:color w:val="auto"/>
                <w:lang w:val="en-US"/>
              </w:rPr>
            </w:pPr>
            <w:r w:rsidRPr="00E21A01">
              <w:rPr>
                <w:color w:val="auto"/>
              </w:rPr>
              <w:t>Quality Customer service</w:t>
            </w:r>
          </w:p>
          <w:p w14:paraId="2F474D78" w14:textId="77777777" w:rsidR="00351FDF" w:rsidRPr="00E21A01" w:rsidRDefault="00A01CFB" w:rsidP="00A3726F">
            <w:pPr>
              <w:pStyle w:val="Heading3"/>
              <w:rPr>
                <w:color w:val="auto"/>
                <w:lang w:val="en-US"/>
              </w:rPr>
            </w:pPr>
            <w:sdt>
              <w:sdtPr>
                <w:rPr>
                  <w:color w:val="auto"/>
                </w:rPr>
                <w:id w:val="-144671276"/>
                <w:placeholder>
                  <w:docPart w:val="ED7398060DCB49DB9DCE10BDEC580FB7"/>
                </w:placeholder>
                <w:temporary/>
                <w:showingPlcHdr/>
                <w15:appearance w15:val="hidden"/>
              </w:sdtPr>
              <w:sdtContent>
                <w:r w:rsidR="00351FDF" w:rsidRPr="00E21A01">
                  <w:rPr>
                    <w:color w:val="auto"/>
                    <w:lang w:val="en-US"/>
                  </w:rPr>
                  <w:t>Project management</w:t>
                </w:r>
              </w:sdtContent>
            </w:sdt>
          </w:p>
          <w:p w14:paraId="27CBC19C" w14:textId="77777777" w:rsidR="00351FDF" w:rsidRPr="00E21A01" w:rsidRDefault="00CE78F6" w:rsidP="00A3726F">
            <w:pPr>
              <w:pStyle w:val="Heading3"/>
              <w:rPr>
                <w:color w:val="auto"/>
              </w:rPr>
            </w:pPr>
            <w:r w:rsidRPr="00E21A01">
              <w:rPr>
                <w:color w:val="auto"/>
              </w:rPr>
              <w:t>Network Administation</w:t>
            </w:r>
          </w:p>
          <w:p w14:paraId="0B8A6B97" w14:textId="4913FF6F" w:rsidR="00CE78F6" w:rsidRPr="00E21A01" w:rsidRDefault="00CE78F6" w:rsidP="00CE78F6">
            <w:pPr>
              <w:rPr>
                <w:color w:val="auto"/>
              </w:rPr>
            </w:pPr>
            <w:r w:rsidRPr="00E21A01">
              <w:rPr>
                <w:color w:val="auto"/>
              </w:rPr>
              <w:t>Server Administration</w:t>
            </w:r>
          </w:p>
          <w:p w14:paraId="1F3B2B3B" w14:textId="7F0403FF" w:rsidR="00CE78F6" w:rsidRPr="00E21A01" w:rsidRDefault="00F54B1A" w:rsidP="00CE78F6">
            <w:pPr>
              <w:rPr>
                <w:color w:val="auto"/>
              </w:rPr>
            </w:pPr>
            <w:r w:rsidRPr="00E21A01">
              <w:rPr>
                <w:color w:val="auto"/>
              </w:rPr>
              <w:t>Front desk Administration</w:t>
            </w:r>
          </w:p>
          <w:p w14:paraId="5D73C30B" w14:textId="14DD5ECC" w:rsidR="00CE78F6" w:rsidRPr="00E21A01" w:rsidRDefault="00CE78F6" w:rsidP="00CE78F6">
            <w:pPr>
              <w:rPr>
                <w:color w:val="auto"/>
              </w:rPr>
            </w:pPr>
          </w:p>
        </w:tc>
      </w:tr>
    </w:tbl>
    <w:p w14:paraId="6B2BB5A5" w14:textId="77777777" w:rsidR="00871DB8" w:rsidRPr="00E21A01" w:rsidRDefault="00871DB8" w:rsidP="006D0785">
      <w:pPr>
        <w:rPr>
          <w:color w:val="auto"/>
        </w:rPr>
      </w:pPr>
    </w:p>
    <w:sectPr w:rsidR="00871DB8" w:rsidRPr="00E21A01"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3A5B" w14:textId="77777777" w:rsidR="00986487" w:rsidRDefault="00986487" w:rsidP="00AA35A8">
      <w:pPr>
        <w:spacing w:line="240" w:lineRule="auto"/>
      </w:pPr>
      <w:r>
        <w:separator/>
      </w:r>
    </w:p>
  </w:endnote>
  <w:endnote w:type="continuationSeparator" w:id="0">
    <w:p w14:paraId="563ABF0A" w14:textId="77777777" w:rsidR="00986487" w:rsidRDefault="00986487" w:rsidP="00AA35A8">
      <w:pPr>
        <w:spacing w:line="240" w:lineRule="auto"/>
      </w:pPr>
      <w:r>
        <w:continuationSeparator/>
      </w:r>
    </w:p>
  </w:endnote>
  <w:endnote w:type="continuationNotice" w:id="1">
    <w:p w14:paraId="270FA437" w14:textId="77777777" w:rsidR="00986487" w:rsidRDefault="009864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7542" w14:textId="77777777" w:rsidR="00986487" w:rsidRDefault="00986487" w:rsidP="00AA35A8">
      <w:pPr>
        <w:spacing w:line="240" w:lineRule="auto"/>
      </w:pPr>
      <w:r>
        <w:separator/>
      </w:r>
    </w:p>
  </w:footnote>
  <w:footnote w:type="continuationSeparator" w:id="0">
    <w:p w14:paraId="6212430F" w14:textId="77777777" w:rsidR="00986487" w:rsidRDefault="00986487" w:rsidP="00AA35A8">
      <w:pPr>
        <w:spacing w:line="240" w:lineRule="auto"/>
      </w:pPr>
      <w:r>
        <w:continuationSeparator/>
      </w:r>
    </w:p>
  </w:footnote>
  <w:footnote w:type="continuationNotice" w:id="1">
    <w:p w14:paraId="25F51A1C" w14:textId="77777777" w:rsidR="00986487" w:rsidRDefault="0098648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4.55pt;height:14.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249" type="#_x0000_t75" style="width:13.3pt;height:13.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6"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13"/>
  </w:num>
  <w:num w:numId="5">
    <w:abstractNumId w:val="17"/>
  </w:num>
  <w:num w:numId="6">
    <w:abstractNumId w:val="14"/>
  </w:num>
  <w:num w:numId="7">
    <w:abstractNumId w:val="16"/>
  </w:num>
  <w:num w:numId="8">
    <w:abstractNumId w:val="15"/>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49">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EF"/>
    <w:rsid w:val="00002D1B"/>
    <w:rsid w:val="0000752A"/>
    <w:rsid w:val="00016465"/>
    <w:rsid w:val="00033263"/>
    <w:rsid w:val="000334C1"/>
    <w:rsid w:val="000767C7"/>
    <w:rsid w:val="000873F6"/>
    <w:rsid w:val="000B286F"/>
    <w:rsid w:val="000C2B44"/>
    <w:rsid w:val="000D134B"/>
    <w:rsid w:val="000F039F"/>
    <w:rsid w:val="0010041D"/>
    <w:rsid w:val="001125D5"/>
    <w:rsid w:val="00124ED6"/>
    <w:rsid w:val="00136B3E"/>
    <w:rsid w:val="001409C7"/>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6FE7"/>
    <w:rsid w:val="002C774A"/>
    <w:rsid w:val="002C7C6F"/>
    <w:rsid w:val="002E7306"/>
    <w:rsid w:val="00331DCE"/>
    <w:rsid w:val="00334FEA"/>
    <w:rsid w:val="00351FDF"/>
    <w:rsid w:val="00352A17"/>
    <w:rsid w:val="00357E3C"/>
    <w:rsid w:val="003877F8"/>
    <w:rsid w:val="00391BEA"/>
    <w:rsid w:val="003965A9"/>
    <w:rsid w:val="003B4AEF"/>
    <w:rsid w:val="003B7F92"/>
    <w:rsid w:val="003E2525"/>
    <w:rsid w:val="00415CF3"/>
    <w:rsid w:val="00435BA1"/>
    <w:rsid w:val="00447CA5"/>
    <w:rsid w:val="00453A7B"/>
    <w:rsid w:val="00457ADE"/>
    <w:rsid w:val="00464B92"/>
    <w:rsid w:val="004860D9"/>
    <w:rsid w:val="00490600"/>
    <w:rsid w:val="004909EF"/>
    <w:rsid w:val="004936B2"/>
    <w:rsid w:val="004A1426"/>
    <w:rsid w:val="004A28EA"/>
    <w:rsid w:val="004C1032"/>
    <w:rsid w:val="004D2C8A"/>
    <w:rsid w:val="00504E47"/>
    <w:rsid w:val="00524297"/>
    <w:rsid w:val="00537559"/>
    <w:rsid w:val="00574DB0"/>
    <w:rsid w:val="005A1C94"/>
    <w:rsid w:val="005A6F8D"/>
    <w:rsid w:val="005B4861"/>
    <w:rsid w:val="005E0FB7"/>
    <w:rsid w:val="005F5EF3"/>
    <w:rsid w:val="00605BCE"/>
    <w:rsid w:val="00626B3C"/>
    <w:rsid w:val="00643F4B"/>
    <w:rsid w:val="00676B73"/>
    <w:rsid w:val="0069541B"/>
    <w:rsid w:val="006A1E18"/>
    <w:rsid w:val="006A37C0"/>
    <w:rsid w:val="006C7F5A"/>
    <w:rsid w:val="006D0785"/>
    <w:rsid w:val="007329EF"/>
    <w:rsid w:val="00746B0A"/>
    <w:rsid w:val="00752A04"/>
    <w:rsid w:val="0077153E"/>
    <w:rsid w:val="0079001A"/>
    <w:rsid w:val="00791376"/>
    <w:rsid w:val="00791C5D"/>
    <w:rsid w:val="007B4FF4"/>
    <w:rsid w:val="007D7F15"/>
    <w:rsid w:val="007E47A0"/>
    <w:rsid w:val="00822AAD"/>
    <w:rsid w:val="00831977"/>
    <w:rsid w:val="00865D5F"/>
    <w:rsid w:val="00871DB8"/>
    <w:rsid w:val="00877B73"/>
    <w:rsid w:val="00887E05"/>
    <w:rsid w:val="008A171A"/>
    <w:rsid w:val="008A32A5"/>
    <w:rsid w:val="008C6FDE"/>
    <w:rsid w:val="008F180B"/>
    <w:rsid w:val="008F48B9"/>
    <w:rsid w:val="008F6BC6"/>
    <w:rsid w:val="009049BC"/>
    <w:rsid w:val="00916960"/>
    <w:rsid w:val="00917064"/>
    <w:rsid w:val="009230A7"/>
    <w:rsid w:val="0094162F"/>
    <w:rsid w:val="009416CF"/>
    <w:rsid w:val="009505A7"/>
    <w:rsid w:val="0095501D"/>
    <w:rsid w:val="00956B80"/>
    <w:rsid w:val="0096304F"/>
    <w:rsid w:val="00982DF7"/>
    <w:rsid w:val="00986487"/>
    <w:rsid w:val="0099108A"/>
    <w:rsid w:val="009A7F3F"/>
    <w:rsid w:val="009D646A"/>
    <w:rsid w:val="00A01CFB"/>
    <w:rsid w:val="00A20EF6"/>
    <w:rsid w:val="00A3726F"/>
    <w:rsid w:val="00A379B4"/>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E40"/>
    <w:rsid w:val="00CE78F6"/>
    <w:rsid w:val="00CF22B3"/>
    <w:rsid w:val="00D00CD9"/>
    <w:rsid w:val="00D15AAE"/>
    <w:rsid w:val="00D22971"/>
    <w:rsid w:val="00D60B19"/>
    <w:rsid w:val="00D86385"/>
    <w:rsid w:val="00D95726"/>
    <w:rsid w:val="00DA4B7F"/>
    <w:rsid w:val="00DB472D"/>
    <w:rsid w:val="00DD6ECC"/>
    <w:rsid w:val="00DE5F88"/>
    <w:rsid w:val="00DF2298"/>
    <w:rsid w:val="00E067BA"/>
    <w:rsid w:val="00E07C52"/>
    <w:rsid w:val="00E21A01"/>
    <w:rsid w:val="00E26F2A"/>
    <w:rsid w:val="00E360EA"/>
    <w:rsid w:val="00E547A9"/>
    <w:rsid w:val="00E570A5"/>
    <w:rsid w:val="00E77096"/>
    <w:rsid w:val="00E91344"/>
    <w:rsid w:val="00EA0E65"/>
    <w:rsid w:val="00EB20A4"/>
    <w:rsid w:val="00EB74E8"/>
    <w:rsid w:val="00EC0F79"/>
    <w:rsid w:val="00ED0A53"/>
    <w:rsid w:val="00EF22EF"/>
    <w:rsid w:val="00F02E99"/>
    <w:rsid w:val="00F055F4"/>
    <w:rsid w:val="00F215B6"/>
    <w:rsid w:val="00F30552"/>
    <w:rsid w:val="00F40BD0"/>
    <w:rsid w:val="00F419C0"/>
    <w:rsid w:val="00F46BDB"/>
    <w:rsid w:val="00F54B1A"/>
    <w:rsid w:val="00F60E9A"/>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aeb,#e9ffdd,#f5ffef,white,#f3faff"/>
    </o:shapedefaults>
    <o:shapelayout v:ext="edit">
      <o:idmap v:ext="edit" data="1"/>
    </o:shapelayout>
  </w:shapeDefaults>
  <w:decimalSymbol w:val="."/>
  <w:listSeparator w:val=","/>
  <w14:docId w14:val="536412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47589628">
      <w:bodyDiv w:val="1"/>
      <w:marLeft w:val="0"/>
      <w:marRight w:val="0"/>
      <w:marTop w:val="0"/>
      <w:marBottom w:val="0"/>
      <w:divBdr>
        <w:top w:val="none" w:sz="0" w:space="0" w:color="auto"/>
        <w:left w:val="none" w:sz="0" w:space="0" w:color="auto"/>
        <w:bottom w:val="none" w:sz="0" w:space="0" w:color="auto"/>
        <w:right w:val="none" w:sz="0" w:space="0" w:color="auto"/>
      </w:divBdr>
      <w:divsChild>
        <w:div w:id="1757942388">
          <w:marLeft w:val="0"/>
          <w:marRight w:val="0"/>
          <w:marTop w:val="0"/>
          <w:marBottom w:val="0"/>
          <w:divBdr>
            <w:top w:val="none" w:sz="0" w:space="0" w:color="auto"/>
            <w:left w:val="none" w:sz="0" w:space="0" w:color="auto"/>
            <w:bottom w:val="none" w:sz="0" w:space="0" w:color="auto"/>
            <w:right w:val="none" w:sz="0" w:space="0" w:color="auto"/>
          </w:divBdr>
          <w:divsChild>
            <w:div w:id="1977056097">
              <w:marLeft w:val="0"/>
              <w:marRight w:val="0"/>
              <w:marTop w:val="0"/>
              <w:marBottom w:val="0"/>
              <w:divBdr>
                <w:top w:val="none" w:sz="0" w:space="0" w:color="auto"/>
                <w:left w:val="none" w:sz="0" w:space="0" w:color="auto"/>
                <w:bottom w:val="none" w:sz="0" w:space="0" w:color="auto"/>
                <w:right w:val="none" w:sz="0" w:space="0" w:color="auto"/>
              </w:divBdr>
              <w:divsChild>
                <w:div w:id="1079016573">
                  <w:marLeft w:val="0"/>
                  <w:marRight w:val="0"/>
                  <w:marTop w:val="0"/>
                  <w:marBottom w:val="0"/>
                  <w:divBdr>
                    <w:top w:val="none" w:sz="0" w:space="0" w:color="auto"/>
                    <w:left w:val="none" w:sz="0" w:space="0" w:color="auto"/>
                    <w:bottom w:val="none" w:sz="0" w:space="0" w:color="auto"/>
                    <w:right w:val="none" w:sz="0" w:space="0" w:color="auto"/>
                  </w:divBdr>
                  <w:divsChild>
                    <w:div w:id="114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5892">
          <w:marLeft w:val="0"/>
          <w:marRight w:val="0"/>
          <w:marTop w:val="0"/>
          <w:marBottom w:val="0"/>
          <w:divBdr>
            <w:top w:val="none" w:sz="0" w:space="0" w:color="auto"/>
            <w:left w:val="none" w:sz="0" w:space="0" w:color="auto"/>
            <w:bottom w:val="none" w:sz="0" w:space="0" w:color="auto"/>
            <w:right w:val="none" w:sz="0" w:space="0" w:color="auto"/>
          </w:divBdr>
          <w:divsChild>
            <w:div w:id="69740996">
              <w:marLeft w:val="0"/>
              <w:marRight w:val="0"/>
              <w:marTop w:val="0"/>
              <w:marBottom w:val="0"/>
              <w:divBdr>
                <w:top w:val="none" w:sz="0" w:space="0" w:color="auto"/>
                <w:left w:val="none" w:sz="0" w:space="0" w:color="auto"/>
                <w:bottom w:val="none" w:sz="0" w:space="0" w:color="auto"/>
                <w:right w:val="none" w:sz="0" w:space="0" w:color="auto"/>
              </w:divBdr>
              <w:divsChild>
                <w:div w:id="291642036">
                  <w:marLeft w:val="0"/>
                  <w:marRight w:val="0"/>
                  <w:marTop w:val="0"/>
                  <w:marBottom w:val="0"/>
                  <w:divBdr>
                    <w:top w:val="none" w:sz="0" w:space="0" w:color="auto"/>
                    <w:left w:val="none" w:sz="0" w:space="0" w:color="auto"/>
                    <w:bottom w:val="none" w:sz="0" w:space="0" w:color="auto"/>
                    <w:right w:val="none" w:sz="0" w:space="0" w:color="auto"/>
                  </w:divBdr>
                  <w:divsChild>
                    <w:div w:id="20903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6915">
      <w:bodyDiv w:val="1"/>
      <w:marLeft w:val="0"/>
      <w:marRight w:val="0"/>
      <w:marTop w:val="0"/>
      <w:marBottom w:val="0"/>
      <w:divBdr>
        <w:top w:val="none" w:sz="0" w:space="0" w:color="auto"/>
        <w:left w:val="none" w:sz="0" w:space="0" w:color="auto"/>
        <w:bottom w:val="none" w:sz="0" w:space="0" w:color="auto"/>
        <w:right w:val="none" w:sz="0" w:space="0" w:color="auto"/>
      </w:divBdr>
      <w:divsChild>
        <w:div w:id="1899590999">
          <w:marLeft w:val="0"/>
          <w:marRight w:val="0"/>
          <w:marTop w:val="0"/>
          <w:marBottom w:val="0"/>
          <w:divBdr>
            <w:top w:val="none" w:sz="0" w:space="0" w:color="auto"/>
            <w:left w:val="none" w:sz="0" w:space="0" w:color="auto"/>
            <w:bottom w:val="none" w:sz="0" w:space="0" w:color="auto"/>
            <w:right w:val="none" w:sz="0" w:space="0" w:color="auto"/>
          </w:divBdr>
          <w:divsChild>
            <w:div w:id="1798988823">
              <w:marLeft w:val="0"/>
              <w:marRight w:val="0"/>
              <w:marTop w:val="0"/>
              <w:marBottom w:val="0"/>
              <w:divBdr>
                <w:top w:val="none" w:sz="0" w:space="0" w:color="auto"/>
                <w:left w:val="none" w:sz="0" w:space="0" w:color="auto"/>
                <w:bottom w:val="none" w:sz="0" w:space="0" w:color="auto"/>
                <w:right w:val="none" w:sz="0" w:space="0" w:color="auto"/>
              </w:divBdr>
              <w:divsChild>
                <w:div w:id="1473054">
                  <w:marLeft w:val="0"/>
                  <w:marRight w:val="0"/>
                  <w:marTop w:val="0"/>
                  <w:marBottom w:val="0"/>
                  <w:divBdr>
                    <w:top w:val="none" w:sz="0" w:space="0" w:color="auto"/>
                    <w:left w:val="none" w:sz="0" w:space="0" w:color="auto"/>
                    <w:bottom w:val="none" w:sz="0" w:space="0" w:color="auto"/>
                    <w:right w:val="none" w:sz="0" w:space="0" w:color="auto"/>
                  </w:divBdr>
                  <w:divsChild>
                    <w:div w:id="17200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19846">
          <w:marLeft w:val="0"/>
          <w:marRight w:val="0"/>
          <w:marTop w:val="0"/>
          <w:marBottom w:val="0"/>
          <w:divBdr>
            <w:top w:val="none" w:sz="0" w:space="0" w:color="auto"/>
            <w:left w:val="none" w:sz="0" w:space="0" w:color="auto"/>
            <w:bottom w:val="none" w:sz="0" w:space="0" w:color="auto"/>
            <w:right w:val="none" w:sz="0" w:space="0" w:color="auto"/>
          </w:divBdr>
          <w:divsChild>
            <w:div w:id="1476992524">
              <w:marLeft w:val="0"/>
              <w:marRight w:val="0"/>
              <w:marTop w:val="0"/>
              <w:marBottom w:val="0"/>
              <w:divBdr>
                <w:top w:val="none" w:sz="0" w:space="0" w:color="auto"/>
                <w:left w:val="none" w:sz="0" w:space="0" w:color="auto"/>
                <w:bottom w:val="none" w:sz="0" w:space="0" w:color="auto"/>
                <w:right w:val="none" w:sz="0" w:space="0" w:color="auto"/>
              </w:divBdr>
              <w:divsChild>
                <w:div w:id="179663298">
                  <w:marLeft w:val="0"/>
                  <w:marRight w:val="0"/>
                  <w:marTop w:val="0"/>
                  <w:marBottom w:val="0"/>
                  <w:divBdr>
                    <w:top w:val="none" w:sz="0" w:space="0" w:color="auto"/>
                    <w:left w:val="none" w:sz="0" w:space="0" w:color="auto"/>
                    <w:bottom w:val="none" w:sz="0" w:space="0" w:color="auto"/>
                    <w:right w:val="none" w:sz="0" w:space="0" w:color="auto"/>
                  </w:divBdr>
                  <w:divsChild>
                    <w:div w:id="8326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2804">
      <w:bodyDiv w:val="1"/>
      <w:marLeft w:val="0"/>
      <w:marRight w:val="0"/>
      <w:marTop w:val="0"/>
      <w:marBottom w:val="0"/>
      <w:divBdr>
        <w:top w:val="none" w:sz="0" w:space="0" w:color="auto"/>
        <w:left w:val="none" w:sz="0" w:space="0" w:color="auto"/>
        <w:bottom w:val="none" w:sz="0" w:space="0" w:color="auto"/>
        <w:right w:val="none" w:sz="0" w:space="0" w:color="auto"/>
      </w:divBdr>
      <w:divsChild>
        <w:div w:id="1453861764">
          <w:marLeft w:val="0"/>
          <w:marRight w:val="0"/>
          <w:marTop w:val="0"/>
          <w:marBottom w:val="0"/>
          <w:divBdr>
            <w:top w:val="none" w:sz="0" w:space="0" w:color="auto"/>
            <w:left w:val="none" w:sz="0" w:space="0" w:color="auto"/>
            <w:bottom w:val="none" w:sz="0" w:space="0" w:color="auto"/>
            <w:right w:val="none" w:sz="0" w:space="0" w:color="auto"/>
          </w:divBdr>
          <w:divsChild>
            <w:div w:id="159467684">
              <w:marLeft w:val="0"/>
              <w:marRight w:val="0"/>
              <w:marTop w:val="0"/>
              <w:marBottom w:val="0"/>
              <w:divBdr>
                <w:top w:val="none" w:sz="0" w:space="0" w:color="auto"/>
                <w:left w:val="none" w:sz="0" w:space="0" w:color="auto"/>
                <w:bottom w:val="none" w:sz="0" w:space="0" w:color="auto"/>
                <w:right w:val="none" w:sz="0" w:space="0" w:color="auto"/>
              </w:divBdr>
              <w:divsChild>
                <w:div w:id="127402932">
                  <w:marLeft w:val="0"/>
                  <w:marRight w:val="0"/>
                  <w:marTop w:val="0"/>
                  <w:marBottom w:val="0"/>
                  <w:divBdr>
                    <w:top w:val="none" w:sz="0" w:space="0" w:color="auto"/>
                    <w:left w:val="none" w:sz="0" w:space="0" w:color="auto"/>
                    <w:bottom w:val="none" w:sz="0" w:space="0" w:color="auto"/>
                    <w:right w:val="none" w:sz="0" w:space="0" w:color="auto"/>
                  </w:divBdr>
                  <w:divsChild>
                    <w:div w:id="349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1021">
          <w:marLeft w:val="0"/>
          <w:marRight w:val="0"/>
          <w:marTop w:val="0"/>
          <w:marBottom w:val="0"/>
          <w:divBdr>
            <w:top w:val="none" w:sz="0" w:space="0" w:color="auto"/>
            <w:left w:val="none" w:sz="0" w:space="0" w:color="auto"/>
            <w:bottom w:val="none" w:sz="0" w:space="0" w:color="auto"/>
            <w:right w:val="none" w:sz="0" w:space="0" w:color="auto"/>
          </w:divBdr>
          <w:divsChild>
            <w:div w:id="159466858">
              <w:marLeft w:val="0"/>
              <w:marRight w:val="0"/>
              <w:marTop w:val="0"/>
              <w:marBottom w:val="0"/>
              <w:divBdr>
                <w:top w:val="none" w:sz="0" w:space="0" w:color="auto"/>
                <w:left w:val="none" w:sz="0" w:space="0" w:color="auto"/>
                <w:bottom w:val="none" w:sz="0" w:space="0" w:color="auto"/>
                <w:right w:val="none" w:sz="0" w:space="0" w:color="auto"/>
              </w:divBdr>
              <w:divsChild>
                <w:div w:id="220871661">
                  <w:marLeft w:val="0"/>
                  <w:marRight w:val="0"/>
                  <w:marTop w:val="0"/>
                  <w:marBottom w:val="0"/>
                  <w:divBdr>
                    <w:top w:val="none" w:sz="0" w:space="0" w:color="auto"/>
                    <w:left w:val="none" w:sz="0" w:space="0" w:color="auto"/>
                    <w:bottom w:val="none" w:sz="0" w:space="0" w:color="auto"/>
                    <w:right w:val="none" w:sz="0" w:space="0" w:color="auto"/>
                  </w:divBdr>
                  <w:divsChild>
                    <w:div w:id="657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CEABF4974F43DCAFBD453DCFBF34CE"/>
        <w:category>
          <w:name w:val="General"/>
          <w:gallery w:val="placeholder"/>
        </w:category>
        <w:types>
          <w:type w:val="bbPlcHdr"/>
        </w:types>
        <w:behaviors>
          <w:behavior w:val="content"/>
        </w:behaviors>
        <w:guid w:val="{036B6612-E0F7-4CC4-85B3-AF4C4E72D626}"/>
      </w:docPartPr>
      <w:docPartBody>
        <w:p w:rsidR="00000000" w:rsidRDefault="001B2217">
          <w:pPr>
            <w:pStyle w:val="BDCEABF4974F43DCAFBD453DCFBF34CE"/>
          </w:pPr>
          <w:r w:rsidRPr="002C4D08">
            <w:t>OBJECTIVE</w:t>
          </w:r>
        </w:p>
      </w:docPartBody>
    </w:docPart>
    <w:docPart>
      <w:docPartPr>
        <w:name w:val="CB43D9D8B74949CF86EB4DBAF9A718EB"/>
        <w:category>
          <w:name w:val="General"/>
          <w:gallery w:val="placeholder"/>
        </w:category>
        <w:types>
          <w:type w:val="bbPlcHdr"/>
        </w:types>
        <w:behaviors>
          <w:behavior w:val="content"/>
        </w:behaviors>
        <w:guid w:val="{BE155802-93B6-4C57-AE33-9BB34050676D}"/>
      </w:docPartPr>
      <w:docPartBody>
        <w:p w:rsidR="00000000" w:rsidRDefault="001B2217">
          <w:pPr>
            <w:pStyle w:val="CB43D9D8B74949CF86EB4DBAF9A718EB"/>
          </w:pPr>
          <w:r w:rsidRPr="001540E8">
            <w:t>Contact</w:t>
          </w:r>
        </w:p>
      </w:docPartBody>
    </w:docPart>
    <w:docPart>
      <w:docPartPr>
        <w:name w:val="F54A63A28681471394F3786AC66A554F"/>
        <w:category>
          <w:name w:val="General"/>
          <w:gallery w:val="placeholder"/>
        </w:category>
        <w:types>
          <w:type w:val="bbPlcHdr"/>
        </w:types>
        <w:behaviors>
          <w:behavior w:val="content"/>
        </w:behaviors>
        <w:guid w:val="{D26C7482-6D95-413A-B402-1DE1264B74D9}"/>
      </w:docPartPr>
      <w:docPartBody>
        <w:p w:rsidR="00000000" w:rsidRDefault="001B2217">
          <w:pPr>
            <w:pStyle w:val="F54A63A28681471394F3786AC66A554F"/>
          </w:pPr>
          <w:r w:rsidRPr="00CF2BE7">
            <w:t>Experience</w:t>
          </w:r>
        </w:p>
      </w:docPartBody>
    </w:docPart>
    <w:docPart>
      <w:docPartPr>
        <w:name w:val="2FE649DC140E433C8DA34ADC5177A31E"/>
        <w:category>
          <w:name w:val="General"/>
          <w:gallery w:val="placeholder"/>
        </w:category>
        <w:types>
          <w:type w:val="bbPlcHdr"/>
        </w:types>
        <w:behaviors>
          <w:behavior w:val="content"/>
        </w:behaviors>
        <w:guid w:val="{BE41782C-3FD1-40AC-A458-7ED142EFF0E3}"/>
      </w:docPartPr>
      <w:docPartBody>
        <w:p w:rsidR="00000000" w:rsidRDefault="001B2217">
          <w:pPr>
            <w:pStyle w:val="2FE649DC140E433C8DA34ADC5177A31E"/>
          </w:pPr>
          <w:r>
            <w:t>About Me</w:t>
          </w:r>
        </w:p>
      </w:docPartBody>
    </w:docPart>
    <w:docPart>
      <w:docPartPr>
        <w:name w:val="44B9D494A5BD472B807121B882A5DE6F"/>
        <w:category>
          <w:name w:val="General"/>
          <w:gallery w:val="placeholder"/>
        </w:category>
        <w:types>
          <w:type w:val="bbPlcHdr"/>
        </w:types>
        <w:behaviors>
          <w:behavior w:val="content"/>
        </w:behaviors>
        <w:guid w:val="{815EA35B-7DA4-40EF-A077-DDCF19C8E97B}"/>
      </w:docPartPr>
      <w:docPartBody>
        <w:p w:rsidR="00000000" w:rsidRDefault="001B2217">
          <w:pPr>
            <w:pStyle w:val="44B9D494A5BD472B807121B882A5DE6F"/>
          </w:pPr>
          <w:r w:rsidRPr="00136B3E">
            <w:t>I</w:t>
          </w:r>
          <w:r w:rsidRPr="00136B3E">
            <w:t xml:space="preserve"> am passionate about designing digital experiences that are both visually stunning and intuitive, and always strive to create designs that</w:t>
          </w:r>
          <w:r w:rsidRPr="00136B3E">
            <w:t xml:space="preserve"> delight and engage users.</w:t>
          </w:r>
        </w:p>
      </w:docPartBody>
    </w:docPart>
    <w:docPart>
      <w:docPartPr>
        <w:name w:val="5370A8ED4EEE46FD95F6A725113D5EB2"/>
        <w:category>
          <w:name w:val="General"/>
          <w:gallery w:val="placeholder"/>
        </w:category>
        <w:types>
          <w:type w:val="bbPlcHdr"/>
        </w:types>
        <w:behaviors>
          <w:behavior w:val="content"/>
        </w:behaviors>
        <w:guid w:val="{0B42FA17-FD59-46E9-841D-4B2569A44C73}"/>
      </w:docPartPr>
      <w:docPartBody>
        <w:p w:rsidR="00000000" w:rsidRDefault="001B2217">
          <w:pPr>
            <w:pStyle w:val="5370A8ED4EEE46FD95F6A725113D5EB2"/>
          </w:pPr>
          <w:r w:rsidRPr="00351FDF">
            <w:t>EDUCATION</w:t>
          </w:r>
        </w:p>
      </w:docPartBody>
    </w:docPart>
    <w:docPart>
      <w:docPartPr>
        <w:name w:val="FD0B7D44A2EF4F22843D140DABEC64A0"/>
        <w:category>
          <w:name w:val="General"/>
          <w:gallery w:val="placeholder"/>
        </w:category>
        <w:types>
          <w:type w:val="bbPlcHdr"/>
        </w:types>
        <w:behaviors>
          <w:behavior w:val="content"/>
        </w:behaviors>
        <w:guid w:val="{A1EA113C-0FF1-4EA3-B085-B92546CD2C16}"/>
      </w:docPartPr>
      <w:docPartBody>
        <w:p w:rsidR="00000000" w:rsidRDefault="001B2217">
          <w:pPr>
            <w:pStyle w:val="FD0B7D44A2EF4F22843D140DABEC64A0"/>
          </w:pPr>
          <w:r w:rsidRPr="00C822BF">
            <w:t>SKILLS</w:t>
          </w:r>
        </w:p>
      </w:docPartBody>
    </w:docPart>
    <w:docPart>
      <w:docPartPr>
        <w:name w:val="ED7398060DCB49DB9DCE10BDEC580FB7"/>
        <w:category>
          <w:name w:val="General"/>
          <w:gallery w:val="placeholder"/>
        </w:category>
        <w:types>
          <w:type w:val="bbPlcHdr"/>
        </w:types>
        <w:behaviors>
          <w:behavior w:val="content"/>
        </w:behaviors>
        <w:guid w:val="{B6928C99-CFA4-4019-9970-0485AA8D79F1}"/>
      </w:docPartPr>
      <w:docPartBody>
        <w:p w:rsidR="00000000" w:rsidRDefault="001B2217">
          <w:pPr>
            <w:pStyle w:val="ED7398060DCB49DB9DCE10BDEC580FB7"/>
          </w:pPr>
          <w:r w:rsidRPr="00351FDF">
            <w:t>Project management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EA"/>
    <w:rsid w:val="001B2217"/>
    <w:rsid w:val="00BB33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D07C226594D39B3BB378F71A5A465">
    <w:name w:val="C6FD07C226594D39B3BB378F71A5A465"/>
  </w:style>
  <w:style w:type="character" w:customStyle="1" w:styleId="NotBold">
    <w:name w:val="Not Bold"/>
    <w:uiPriority w:val="1"/>
    <w:qFormat/>
    <w:rPr>
      <w:b/>
      <w:color w:val="44546A" w:themeColor="text2"/>
    </w:rPr>
  </w:style>
  <w:style w:type="paragraph" w:customStyle="1" w:styleId="157219CE75764594898AFE334A95E139">
    <w:name w:val="157219CE75764594898AFE334A95E139"/>
  </w:style>
  <w:style w:type="paragraph" w:customStyle="1" w:styleId="EC912F933A364C40AAEFA4E6EEFFFDDC">
    <w:name w:val="EC912F933A364C40AAEFA4E6EEFFFDDC"/>
  </w:style>
  <w:style w:type="paragraph" w:customStyle="1" w:styleId="BDCEABF4974F43DCAFBD453DCFBF34CE">
    <w:name w:val="BDCEABF4974F43DCAFBD453DCFBF34CE"/>
  </w:style>
  <w:style w:type="paragraph" w:customStyle="1" w:styleId="D54402A9F51B42F8A8184A402D055430">
    <w:name w:val="D54402A9F51B42F8A8184A402D055430"/>
  </w:style>
  <w:style w:type="paragraph" w:customStyle="1" w:styleId="CB43D9D8B74949CF86EB4DBAF9A718EB">
    <w:name w:val="CB43D9D8B74949CF86EB4DBAF9A718EB"/>
  </w:style>
  <w:style w:type="paragraph" w:customStyle="1" w:styleId="36FEB30564584E6D867CB95BD4D03600">
    <w:name w:val="36FEB30564584E6D867CB95BD4D03600"/>
  </w:style>
  <w:style w:type="paragraph" w:customStyle="1" w:styleId="D389779AAAE64582A40B738D28EC0D4F">
    <w:name w:val="D389779AAAE64582A40B738D28EC0D4F"/>
  </w:style>
  <w:style w:type="paragraph" w:customStyle="1" w:styleId="E7A845A7179A4C41A713673C976B762E">
    <w:name w:val="E7A845A7179A4C41A713673C976B762E"/>
  </w:style>
  <w:style w:type="paragraph" w:customStyle="1" w:styleId="50372798560E49D5BA179DE4963B7205">
    <w:name w:val="50372798560E49D5BA179DE4963B7205"/>
  </w:style>
  <w:style w:type="paragraph" w:customStyle="1" w:styleId="F54A63A28681471394F3786AC66A554F">
    <w:name w:val="F54A63A28681471394F3786AC66A554F"/>
  </w:style>
  <w:style w:type="paragraph" w:customStyle="1" w:styleId="BA2EEA21F8FA41268D86C68308C13493">
    <w:name w:val="BA2EEA21F8FA41268D86C68308C13493"/>
  </w:style>
  <w:style w:type="paragraph" w:customStyle="1" w:styleId="6A9AAD4A99174332B05FAA42F551EE5B">
    <w:name w:val="6A9AAD4A99174332B05FAA42F551EE5B"/>
  </w:style>
  <w:style w:type="paragraph" w:customStyle="1" w:styleId="51C9EA656FA543A98326DD60DF68427D">
    <w:name w:val="51C9EA656FA543A98326DD60DF68427D"/>
  </w:style>
  <w:style w:type="paragraph" w:customStyle="1" w:styleId="993609A233264FCAB3A15EB1D466958A">
    <w:name w:val="993609A233264FCAB3A15EB1D466958A"/>
  </w:style>
  <w:style w:type="paragraph" w:customStyle="1" w:styleId="A82DE3D2575B4F45885544A8ABD096AE">
    <w:name w:val="A82DE3D2575B4F45885544A8ABD096AE"/>
  </w:style>
  <w:style w:type="paragraph" w:customStyle="1" w:styleId="489C0E237F8D455EADAC9DE84644BBE3">
    <w:name w:val="489C0E237F8D455EADAC9DE84644BBE3"/>
  </w:style>
  <w:style w:type="paragraph" w:customStyle="1" w:styleId="671755F35C494EDEAB42CEBE934D4ABF">
    <w:name w:val="671755F35C494EDEAB42CEBE934D4ABF"/>
  </w:style>
  <w:style w:type="paragraph" w:customStyle="1" w:styleId="16D4B1823A9C4F77A52EE4AC7E79057D">
    <w:name w:val="16D4B1823A9C4F77A52EE4AC7E79057D"/>
  </w:style>
  <w:style w:type="paragraph" w:customStyle="1" w:styleId="CB512054FF38496088255D3E2667F0BF">
    <w:name w:val="CB512054FF38496088255D3E2667F0BF"/>
  </w:style>
  <w:style w:type="paragraph" w:customStyle="1" w:styleId="2FE649DC140E433C8DA34ADC5177A31E">
    <w:name w:val="2FE649DC140E433C8DA34ADC5177A31E"/>
  </w:style>
  <w:style w:type="paragraph" w:customStyle="1" w:styleId="44B9D494A5BD472B807121B882A5DE6F">
    <w:name w:val="44B9D494A5BD472B807121B882A5DE6F"/>
  </w:style>
  <w:style w:type="paragraph" w:customStyle="1" w:styleId="5370A8ED4EEE46FD95F6A725113D5EB2">
    <w:name w:val="5370A8ED4EEE46FD95F6A725113D5EB2"/>
  </w:style>
  <w:style w:type="paragraph" w:customStyle="1" w:styleId="D9F35D642C27446B9477E3C7120CB8C9">
    <w:name w:val="D9F35D642C27446B9477E3C7120CB8C9"/>
  </w:style>
  <w:style w:type="paragraph" w:customStyle="1" w:styleId="BCC01E3AF20B4D49A234A430D56CA67A">
    <w:name w:val="BCC01E3AF20B4D49A234A430D56CA67A"/>
  </w:style>
  <w:style w:type="paragraph" w:customStyle="1" w:styleId="FD0B7D44A2EF4F22843D140DABEC64A0">
    <w:name w:val="FD0B7D44A2EF4F22843D140DABEC64A0"/>
  </w:style>
  <w:style w:type="paragraph" w:customStyle="1" w:styleId="9FB861CD540C48A6A2B4F85D7ED8C59A">
    <w:name w:val="9FB861CD540C48A6A2B4F85D7ED8C59A"/>
  </w:style>
  <w:style w:type="paragraph" w:customStyle="1" w:styleId="ED7398060DCB49DB9DCE10BDEC580FB7">
    <w:name w:val="ED7398060DCB49DB9DCE10BDEC580FB7"/>
  </w:style>
  <w:style w:type="paragraph" w:customStyle="1" w:styleId="7A37C653E5854906877E30B5639F929A">
    <w:name w:val="7A37C653E5854906877E30B5639F929A"/>
  </w:style>
  <w:style w:type="paragraph" w:customStyle="1" w:styleId="710A336D47424857824E29113C920283">
    <w:name w:val="710A336D47424857824E29113C920283"/>
    <w:rsid w:val="00BB33EA"/>
  </w:style>
  <w:style w:type="paragraph" w:customStyle="1" w:styleId="66EDBDF8AC4B41CD80F13D7D416369E2">
    <w:name w:val="66EDBDF8AC4B41CD80F13D7D416369E2"/>
    <w:rsid w:val="00BB33EA"/>
  </w:style>
  <w:style w:type="paragraph" w:customStyle="1" w:styleId="204A34E98729473E81D2D8DBEDC47072">
    <w:name w:val="204A34E98729473E81D2D8DBEDC47072"/>
    <w:rsid w:val="00BB33EA"/>
  </w:style>
  <w:style w:type="paragraph" w:customStyle="1" w:styleId="62014C37880B4518BC2F9318035C4F91">
    <w:name w:val="62014C37880B4518BC2F9318035C4F91"/>
    <w:rsid w:val="00BB33EA"/>
  </w:style>
  <w:style w:type="paragraph" w:customStyle="1" w:styleId="45CE59D08C8F47439E669B2A7D7AD0D9">
    <w:name w:val="45CE59D08C8F47439E669B2A7D7AD0D9"/>
    <w:rsid w:val="00BB33EA"/>
  </w:style>
  <w:style w:type="paragraph" w:customStyle="1" w:styleId="D95D213FFA394527B5902FC586F60D7F">
    <w:name w:val="D95D213FFA394527B5902FC586F60D7F"/>
    <w:rsid w:val="00BB33EA"/>
  </w:style>
  <w:style w:type="paragraph" w:customStyle="1" w:styleId="23ED901101BE4F15A461C3217BFEFC36">
    <w:name w:val="23ED901101BE4F15A461C3217BFEFC36"/>
    <w:rsid w:val="00BB33EA"/>
  </w:style>
  <w:style w:type="paragraph" w:customStyle="1" w:styleId="3A26D7F134D1468487AE83CF473AFDC2">
    <w:name w:val="3A26D7F134D1468487AE83CF473AFDC2"/>
    <w:rsid w:val="00BB33EA"/>
  </w:style>
  <w:style w:type="paragraph" w:customStyle="1" w:styleId="959D64A7EF0B470C90D7ACC17102D5D2">
    <w:name w:val="959D64A7EF0B470C90D7ACC17102D5D2"/>
    <w:rsid w:val="00BB33EA"/>
  </w:style>
  <w:style w:type="paragraph" w:customStyle="1" w:styleId="2CB3281F5B3C44CA90EEE1250BEC004E">
    <w:name w:val="2CB3281F5B3C44CA90EEE1250BEC004E"/>
    <w:rsid w:val="00BB33EA"/>
  </w:style>
  <w:style w:type="paragraph" w:customStyle="1" w:styleId="E69A44D37A36464094FE481D6E0ED342">
    <w:name w:val="E69A44D37A36464094FE481D6E0ED342"/>
    <w:rsid w:val="00BB33EA"/>
  </w:style>
  <w:style w:type="paragraph" w:customStyle="1" w:styleId="56C5CE6AA5C94AC090B2C60557FCC54E">
    <w:name w:val="56C5CE6AA5C94AC090B2C60557FCC54E"/>
    <w:rsid w:val="00BB33EA"/>
  </w:style>
  <w:style w:type="paragraph" w:customStyle="1" w:styleId="A6C45A3CC55440A596F5B54C5177EBA0">
    <w:name w:val="A6C45A3CC55440A596F5B54C5177EBA0"/>
    <w:rsid w:val="00BB33EA"/>
  </w:style>
  <w:style w:type="paragraph" w:customStyle="1" w:styleId="53EC5F2C0D6846EBA111651E43EC3B71">
    <w:name w:val="53EC5F2C0D6846EBA111651E43EC3B71"/>
    <w:rsid w:val="00BB33EA"/>
  </w:style>
  <w:style w:type="paragraph" w:customStyle="1" w:styleId="424B0E75C0B24A6993BE82AE596E5A0A">
    <w:name w:val="424B0E75C0B24A6993BE82AE596E5A0A"/>
    <w:rsid w:val="00BB3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5096CFC-93AE-4516-98C2-08D811E07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 UIUX designer resume</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2024-09-05T22:02:00Z</dcterms:created>
  <dcterms:modified xsi:type="dcterms:W3CDTF">2024-09-05T23:05:00Z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